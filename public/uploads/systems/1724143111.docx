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40"/>
        <w:gridCol w:w="450"/>
        <w:gridCol w:w="6200"/>
      </w:tblGrid>
      <w:tr w:rsidR="00CA1F0E" w:rsidTr="00CA1F0E">
        <w:trPr>
          <w:trHeight w:val="1710"/>
        </w:trPr>
        <w:tc>
          <w:tcPr>
            <w:tcW w:w="4140" w:type="dxa"/>
            <w:vMerge w:val="restart"/>
          </w:tcPr>
          <w:p w:rsidR="00CA1F0E" w:rsidRDefault="00CA1F0E" w:rsidP="00CA1F0E">
            <w:pPr>
              <w:tabs>
                <w:tab w:val="left" w:pos="990"/>
              </w:tabs>
              <w:jc w:val="center"/>
            </w:pPr>
            <w:bookmarkStart w:id="0" w:name="_GoBack"/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58DFA4A" wp14:editId="22C7BE3A">
                      <wp:extent cx="2262251" cy="2262251"/>
                      <wp:effectExtent l="38100" t="38100" r="62230" b="62230"/>
                      <wp:docPr id="53" name="Diamond 53" descr="Headshot of woman" title="Headshot of wo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2251" cy="2262251"/>
                              </a:xfrm>
                              <a:prstGeom prst="diamond">
                                <a:avLst/>
                              </a:prstGeom>
                              <a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17FD2F4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3" o:spid="_x0000_s1026" type="#_x0000_t4" alt="Title: Headshot of woman - Description: Headshot of woman" style="width:178.15pt;height:1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" strokecolor="#99cb38 [3204]" strokeweight="5pt">
                      <v:fill r:id="rId11" o:title="Headshot of woman" recolor="t" rotate="t" type="frame"/>
                      <w10:anchorlock/>
                    </v:shape>
                  </w:pict>
                </mc:Fallback>
              </mc:AlternateContent>
            </w:r>
            <w:bookmarkEnd w:id="0"/>
          </w:p>
        </w:tc>
        <w:tc>
          <w:tcPr>
            <w:tcW w:w="450" w:type="dxa"/>
            <w:vMerge w:val="restart"/>
          </w:tcPr>
          <w:p w:rsidR="00CA1F0E" w:rsidRDefault="00CA1F0E" w:rsidP="003E3C6A">
            <w:pPr>
              <w:tabs>
                <w:tab w:val="left" w:pos="990"/>
              </w:tabs>
            </w:pPr>
          </w:p>
        </w:tc>
        <w:tc>
          <w:tcPr>
            <w:tcW w:w="6200" w:type="dxa"/>
            <w:vAlign w:val="center"/>
          </w:tcPr>
          <w:p w:rsidR="00CA1F0E" w:rsidRPr="00CA1F0E" w:rsidRDefault="00AD058A" w:rsidP="00CA1F0E">
            <w:pPr>
              <w:pStyle w:val="Address"/>
            </w:pPr>
            <w:r w:rsidRPr="00AD058A">
              <w:t>https://careers.royalcaribbeangroup.com</w:t>
            </w:r>
          </w:p>
          <w:p w:rsidR="00CA1F0E" w:rsidRPr="00CA1F0E" w:rsidRDefault="00AD058A" w:rsidP="00CA1F0E">
            <w:pPr>
              <w:pStyle w:val="Address"/>
            </w:pPr>
            <w:r>
              <w:t>Royal Caribbean</w:t>
            </w:r>
          </w:p>
          <w:p w:rsidR="00CA1F0E" w:rsidRDefault="00CA1F0E" w:rsidP="00CA1F0E">
            <w:pPr>
              <w:pStyle w:val="Address"/>
            </w:pPr>
          </w:p>
        </w:tc>
      </w:tr>
      <w:tr w:rsidR="00CA1F0E" w:rsidTr="00CA1F0E">
        <w:trPr>
          <w:trHeight w:val="2889"/>
        </w:trPr>
        <w:tc>
          <w:tcPr>
            <w:tcW w:w="4140" w:type="dxa"/>
            <w:vMerge/>
            <w:vAlign w:val="bottom"/>
          </w:tcPr>
          <w:p w:rsidR="00CA1F0E" w:rsidRDefault="00CA1F0E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50" w:type="dxa"/>
            <w:vMerge/>
          </w:tcPr>
          <w:p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 w:val="restart"/>
            <w:tcMar>
              <w:top w:w="720" w:type="dxa"/>
            </w:tcMar>
          </w:tcPr>
          <w:p w:rsidR="00CA1F0E" w:rsidRPr="00BF09B3" w:rsidRDefault="00CA1F0E" w:rsidP="00CA1F0E">
            <w:r w:rsidRPr="00BF09B3">
              <w:t xml:space="preserve">Dear </w:t>
            </w:r>
            <w:r w:rsidR="00AD058A">
              <w:t>Sir/Ma</w:t>
            </w:r>
            <w:r w:rsidR="00DD35FA">
              <w:t>da</w:t>
            </w:r>
            <w:r w:rsidR="00AD058A">
              <w:t>m</w:t>
            </w:r>
            <w:r w:rsidRPr="00BF09B3">
              <w:t>,</w:t>
            </w:r>
          </w:p>
          <w:p w:rsidR="00CA1F0E" w:rsidRDefault="00DD35FA" w:rsidP="00DD35FA">
            <w:r>
              <w:t>Am looking forward to working with the most diverse company in the world under SECURITY OFFICER position.</w:t>
            </w:r>
          </w:p>
          <w:p w:rsidR="00486BCD" w:rsidRDefault="00DD35FA" w:rsidP="00DD35FA">
            <w:r>
              <w:t xml:space="preserve">I have THREE (3) years of extensive experience </w:t>
            </w:r>
            <w:r w:rsidR="00731C97">
              <w:t>as a military officer in the following fields</w:t>
            </w:r>
          </w:p>
          <w:p w:rsidR="00731C97" w:rsidRDefault="00486BCD" w:rsidP="00DD35FA">
            <w:r>
              <w:t>-</w:t>
            </w:r>
            <w:r w:rsidR="00731C97">
              <w:t xml:space="preserve"> </w:t>
            </w:r>
            <w:r w:rsidR="00731C97">
              <w:t xml:space="preserve">deployed in military operation named COUNTRY WATCH ONE </w:t>
            </w:r>
          </w:p>
          <w:p w:rsidR="00486BCD" w:rsidRDefault="00731C97" w:rsidP="00DD35FA">
            <w:r>
              <w:t>-</w:t>
            </w:r>
            <w:r w:rsidR="00486BCD">
              <w:t>crowd control</w:t>
            </w:r>
          </w:p>
          <w:p w:rsidR="00731C97" w:rsidRDefault="00486BCD" w:rsidP="00DD35FA">
            <w:r>
              <w:t>-</w:t>
            </w:r>
            <w:r w:rsidR="00731C97">
              <w:t>manning sentries and gates</w:t>
            </w:r>
          </w:p>
          <w:p w:rsidR="00731C97" w:rsidRDefault="00731C97" w:rsidP="00DD35FA">
            <w:r>
              <w:t>-supervising</w:t>
            </w:r>
            <w:r w:rsidR="00DD35FA">
              <w:t xml:space="preserve"> </w:t>
            </w:r>
            <w:r>
              <w:t>security guard</w:t>
            </w:r>
          </w:p>
          <w:p w:rsidR="00731C97" w:rsidRDefault="00731C97" w:rsidP="00DD35FA">
            <w:r>
              <w:t>-carrying out patrols</w:t>
            </w:r>
          </w:p>
          <w:p w:rsidR="00731C97" w:rsidRDefault="00731C97" w:rsidP="00DD35FA">
            <w:r>
              <w:t>-carrying out escorts etc.</w:t>
            </w:r>
          </w:p>
          <w:p w:rsidR="00DD35FA" w:rsidRPr="00BF09B3" w:rsidRDefault="00DD35FA" w:rsidP="00DD35FA"/>
          <w:p w:rsidR="00CA1F0E" w:rsidRPr="00BF09B3" w:rsidRDefault="00CA1F0E" w:rsidP="00CA1F0E"/>
          <w:p w:rsidR="00CA1F0E" w:rsidRPr="00BF09B3" w:rsidRDefault="00CA1F0E" w:rsidP="00CA1F0E">
            <w:r w:rsidRPr="00BF09B3">
              <w:t>Sincerely,</w:t>
            </w:r>
          </w:p>
          <w:p w:rsidR="00CA1F0E" w:rsidRPr="00BF09B3" w:rsidRDefault="00CA1F0E" w:rsidP="00CA1F0E"/>
          <w:p w:rsidR="00CA1F0E" w:rsidRDefault="00AD058A" w:rsidP="00CA1F0E">
            <w:r>
              <w:t xml:space="preserve">Denis </w:t>
            </w:r>
            <w:proofErr w:type="spellStart"/>
            <w:r>
              <w:t>Musoja</w:t>
            </w:r>
            <w:proofErr w:type="spellEnd"/>
            <w:r>
              <w:t xml:space="preserve"> </w:t>
            </w:r>
            <w:proofErr w:type="spellStart"/>
            <w:r>
              <w:t>Kikoma</w:t>
            </w:r>
            <w:proofErr w:type="spellEnd"/>
          </w:p>
          <w:p w:rsidR="00CA1F0E" w:rsidRDefault="00CA1F0E" w:rsidP="00CA1F0E"/>
          <w:sdt>
            <w:sdtPr>
              <w:id w:val="1417443802"/>
              <w:placeholder>
                <w:docPart w:val="24B5D297A38C45EDB73BE6A7C9D7DF06"/>
              </w:placeholder>
              <w:temporary/>
              <w:showingPlcHdr/>
              <w15:appearance w15:val="hidden"/>
            </w:sdtPr>
            <w:sdtEndPr/>
            <w:sdtContent>
              <w:p w:rsidR="00CA1F0E" w:rsidRDefault="00CA1F0E" w:rsidP="00CA1F0E">
                <w:r w:rsidRPr="000629D5">
                  <w:t>Enclosure</w:t>
                </w:r>
              </w:p>
            </w:sdtContent>
          </w:sdt>
        </w:tc>
      </w:tr>
      <w:tr w:rsidR="00CA1F0E" w:rsidTr="00CA1F0E">
        <w:trPr>
          <w:trHeight w:val="864"/>
        </w:trPr>
        <w:tc>
          <w:tcPr>
            <w:tcW w:w="4140" w:type="dxa"/>
            <w:vAlign w:val="bottom"/>
          </w:tcPr>
          <w:p w:rsidR="00CA1F0E" w:rsidRPr="00731C97" w:rsidRDefault="00AD058A" w:rsidP="00CA1F0E">
            <w:pPr>
              <w:pStyle w:val="Title"/>
              <w:rPr>
                <w:rFonts w:asciiTheme="minorHAnsi" w:eastAsiaTheme="minorEastAsia" w:hAnsiTheme="minorHAnsi" w:cstheme="minorBidi"/>
                <w:caps w:val="0"/>
                <w:spacing w:val="0"/>
                <w:kern w:val="0"/>
                <w:sz w:val="44"/>
                <w:szCs w:val="44"/>
              </w:rPr>
            </w:pPr>
            <w:r w:rsidRPr="00731C97">
              <w:rPr>
                <w:sz w:val="44"/>
                <w:szCs w:val="44"/>
              </w:rPr>
              <w:t>Denis musoja k</w:t>
            </w:r>
            <w:r w:rsidR="00731C97" w:rsidRPr="00731C97">
              <w:rPr>
                <w:sz w:val="44"/>
                <w:szCs w:val="44"/>
              </w:rPr>
              <w:t>ikoma</w:t>
            </w:r>
          </w:p>
          <w:p w:rsidR="00CA1F0E" w:rsidRPr="00CA1F0E" w:rsidRDefault="00AD058A" w:rsidP="00CA1F0E">
            <w:pPr>
              <w:pStyle w:val="Subtitle"/>
            </w:pPr>
            <w:r>
              <w:rPr>
                <w:spacing w:val="0"/>
                <w:w w:val="100"/>
              </w:rPr>
              <w:t xml:space="preserve">Security </w:t>
            </w:r>
            <w:r w:rsidR="00DD35FA">
              <w:rPr>
                <w:spacing w:val="0"/>
                <w:w w:val="100"/>
              </w:rPr>
              <w:t>O</w:t>
            </w:r>
            <w:r>
              <w:rPr>
                <w:spacing w:val="0"/>
                <w:w w:val="100"/>
              </w:rPr>
              <w:t>fficer</w:t>
            </w:r>
          </w:p>
        </w:tc>
        <w:tc>
          <w:tcPr>
            <w:tcW w:w="450" w:type="dxa"/>
            <w:vMerge/>
          </w:tcPr>
          <w:p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:rsidR="00CA1F0E" w:rsidRDefault="00CA1F0E" w:rsidP="00CA1F0E">
            <w:pPr>
              <w:rPr>
                <w:b/>
              </w:rPr>
            </w:pPr>
          </w:p>
        </w:tc>
      </w:tr>
      <w:tr w:rsidR="00CA1F0E" w:rsidTr="00CA1F0E">
        <w:trPr>
          <w:trHeight w:val="5760"/>
        </w:trPr>
        <w:tc>
          <w:tcPr>
            <w:tcW w:w="4140" w:type="dxa"/>
            <w:vAlign w:val="bottom"/>
          </w:tcPr>
          <w:sdt>
            <w:sdtPr>
              <w:id w:val="-1954003311"/>
              <w:placeholder>
                <w:docPart w:val="841F409A57564CC29A8CFF436DCE49D1"/>
              </w:placeholder>
              <w:temporary/>
              <w:showingPlcHdr/>
              <w15:appearance w15:val="hidden"/>
            </w:sdtPr>
            <w:sdtEndPr/>
            <w:sdtContent>
              <w:p w:rsidR="00CA1F0E" w:rsidRDefault="00CA1F0E" w:rsidP="00CA1F0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678F581D051543A6B0B4ACF0468EE5DD"/>
              </w:placeholder>
              <w:temporary/>
              <w:showingPlcHdr/>
              <w15:appearance w15:val="hidden"/>
            </w:sdtPr>
            <w:sdtEndPr/>
            <w:sdtContent>
              <w:p w:rsidR="00CA1F0E" w:rsidRDefault="00CA1F0E" w:rsidP="00CA1F0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:rsidR="00CA1F0E" w:rsidRDefault="00AD058A" w:rsidP="00CA1F0E">
            <w:pPr>
              <w:pStyle w:val="ContactDetails"/>
            </w:pPr>
            <w:r>
              <w:t>+254 705030844/ +254 739520604</w:t>
            </w:r>
          </w:p>
          <w:p w:rsidR="00CA1F0E" w:rsidRPr="004D3011" w:rsidRDefault="00CA1F0E" w:rsidP="00CA1F0E">
            <w:pPr>
              <w:pStyle w:val="NoSpacing"/>
            </w:pPr>
          </w:p>
          <w:p w:rsidR="00CA1F0E" w:rsidRDefault="00CA1F0E" w:rsidP="00CA1F0E">
            <w:pPr>
              <w:pStyle w:val="NoSpacing"/>
            </w:pPr>
          </w:p>
          <w:sdt>
            <w:sdtPr>
              <w:id w:val="-240260293"/>
              <w:placeholder>
                <w:docPart w:val="1FB94DA79C5645D1BC25A2C9B27788BA"/>
              </w:placeholder>
              <w:temporary/>
              <w:showingPlcHdr/>
              <w15:appearance w15:val="hidden"/>
            </w:sdtPr>
            <w:sdtEndPr/>
            <w:sdtContent>
              <w:p w:rsidR="00CA1F0E" w:rsidRDefault="00CA1F0E" w:rsidP="00CA1F0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CA1F0E" w:rsidRPr="00A751B0" w:rsidRDefault="00AD058A" w:rsidP="00CA1F0E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musojak@gmail.com</w:t>
            </w:r>
          </w:p>
        </w:tc>
        <w:tc>
          <w:tcPr>
            <w:tcW w:w="450" w:type="dxa"/>
            <w:vMerge/>
          </w:tcPr>
          <w:p w:rsidR="00CA1F0E" w:rsidRDefault="00CA1F0E" w:rsidP="00CA1F0E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:rsidR="00CA1F0E" w:rsidRDefault="00CA1F0E" w:rsidP="00CA1F0E">
            <w:pPr>
              <w:pStyle w:val="Heading1"/>
            </w:pPr>
          </w:p>
        </w:tc>
      </w:tr>
    </w:tbl>
    <w:p w:rsidR="00153B84" w:rsidRDefault="00153B84" w:rsidP="005D47DE"/>
    <w:sectPr w:rsidR="00153B84" w:rsidSect="00153B84">
      <w:headerReference w:type="default" r:id="rId12"/>
      <w:pgSz w:w="12240" w:h="15840"/>
      <w:pgMar w:top="720" w:right="720" w:bottom="72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326" w:rsidRDefault="008F2326" w:rsidP="00C51CF5">
      <w:r>
        <w:separator/>
      </w:r>
    </w:p>
  </w:endnote>
  <w:endnote w:type="continuationSeparator" w:id="0">
    <w:p w:rsidR="008F2326" w:rsidRDefault="008F2326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326" w:rsidRDefault="008F2326" w:rsidP="00C51CF5">
      <w:r>
        <w:separator/>
      </w:r>
    </w:p>
  </w:footnote>
  <w:footnote w:type="continuationSeparator" w:id="0">
    <w:p w:rsidR="008F2326" w:rsidRDefault="008F2326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CF5" w:rsidRDefault="00C51CF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9F7413A" wp14:editId="3D8E182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259320" cy="9482329"/>
              <wp:effectExtent l="0" t="0" r="0" b="1905"/>
              <wp:wrapNone/>
              <wp:docPr id="8" name="Group 8" descr="decorative element&#10;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59320" cy="9482329"/>
                        <a:chOff x="0" y="-1"/>
                        <a:chExt cx="7263189" cy="9483726"/>
                      </a:xfrm>
                    </wpg:grpSpPr>
                    <wps:wsp>
                      <wps:cNvPr id="4" name="Manual Input 4"/>
                      <wps:cNvSpPr/>
                      <wps:spPr>
                        <a:xfrm>
                          <a:off x="0" y="15240"/>
                          <a:ext cx="3006671" cy="9468485"/>
                        </a:xfrm>
                        <a:prstGeom prst="flowChartManualInpu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Rectangle 2"/>
                      <wps:cNvSpPr/>
                      <wps:spPr>
                        <a:xfrm>
                          <a:off x="2820903" y="-1"/>
                          <a:ext cx="4442286" cy="138565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CF5" w:rsidRPr="0010314C" w:rsidRDefault="00C51CF5" w:rsidP="00C51CF5">
                            <w:pPr>
                              <w:rPr>
                                <w:b/>
                                <w:color w:val="000000" w:themeColor="text1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ight Triangle 3"/>
                      <wps:cNvSpPr/>
                      <wps:spPr>
                        <a:xfrm rot="5400000">
                          <a:off x="2796000" y="1402145"/>
                          <a:ext cx="227878" cy="187912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CF5" w:rsidRPr="00AF4EA4" w:rsidRDefault="00C51CF5" w:rsidP="00C51CF5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93400</wp14:pctWidth>
              </wp14:sizeRelH>
              <wp14:sizeRelV relativeFrom="page">
                <wp14:pctHeight>94300</wp14:pctHeight>
              </wp14:sizeRelV>
            </wp:anchor>
          </w:drawing>
        </mc:Choice>
        <mc:Fallback>
          <w:pict>
            <v:group w14:anchorId="19F7413A" id="Group 8" o:spid="_x0000_s1026" alt="decorative element&#10;" style="position:absolute;margin-left:0;margin-top:0;width:571.6pt;height:746.65pt;z-index:-251657216;mso-width-percent:934;mso-height-percent:943;mso-position-horizontal:center;mso-position-horizontal-relative:page;mso-position-vertical:center;mso-position-vertical-relative:page;mso-width-percent:934;mso-height-percent:943" coordorigin="" coordsize="72631,94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"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Manual Input 4" o:spid="_x0000_s1027" type="#_x0000_t118" style="position:absolute;top:152;width:30066;height:94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" fillcolor="#eaf4d7 [660]" stroked="f" strokeweight="1pt"/>
              <v:rect id="Rectangle 2" o:spid="_x0000_s1028" style="position:absolute;left:28209;width:44422;height:13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" fillcolor="#31521b [1605]" stroked="f" strokeweight="1pt">
                <v:textbox inset="36pt">
                  <w:txbxContent>
                    <w:p w:rsidR="00C51CF5" w:rsidRPr="0010314C" w:rsidRDefault="00C51CF5" w:rsidP="00C51CF5">
                      <w:pPr>
                        <w:rPr>
                          <w:b/>
                          <w:color w:val="000000" w:themeColor="text1"/>
                          <w:sz w:val="48"/>
                        </w:rPr>
                      </w:pPr>
                    </w:p>
                  </w:txbxContent>
                </v:textbox>
              </v:rect>
              <v:shape id="Right Triangle 3" o:spid="_x0000_s1029" style="position:absolute;left:27959;top:14021;width:2279;height:1879;rotation:90;visibility:visible;mso-wrap-style:square;v-text-anchor:middle" coordsize="346895,347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" adj="-11796480,,5400" path="m2426,347348c2024,270140,402,77580,,372l346895,,2426,347348xe" fillcolor="#729928 [2404]" stroked="f" strokeweight="1pt">
                <v:stroke joinstyle="miter"/>
                <v:formulas/>
                <v:path arrowok="t" o:connecttype="custom" o:connectlocs="1594,187912;0,201;227878,0;1594,187912" o:connectangles="0,0,0,0" textboxrect="0,0,346895,347348"/>
                <v:textbox>
                  <w:txbxContent>
                    <w:p w:rsidR="00C51CF5" w:rsidRPr="00AF4EA4" w:rsidRDefault="00C51CF5" w:rsidP="00C51CF5">
                      <w:pPr>
                        <w:jc w:val="center"/>
                        <w:rPr>
                          <w:color w:val="455F51" w:themeColor="text2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E988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8A"/>
    <w:rsid w:val="000521EF"/>
    <w:rsid w:val="000A545F"/>
    <w:rsid w:val="0010314C"/>
    <w:rsid w:val="00103BC9"/>
    <w:rsid w:val="00153B84"/>
    <w:rsid w:val="00196AAB"/>
    <w:rsid w:val="001B0B3D"/>
    <w:rsid w:val="00200EA5"/>
    <w:rsid w:val="002B1EB2"/>
    <w:rsid w:val="002B7391"/>
    <w:rsid w:val="00386F67"/>
    <w:rsid w:val="003B0DB8"/>
    <w:rsid w:val="00486BCD"/>
    <w:rsid w:val="00572086"/>
    <w:rsid w:val="00597871"/>
    <w:rsid w:val="005C6EE0"/>
    <w:rsid w:val="005D47DE"/>
    <w:rsid w:val="005F364E"/>
    <w:rsid w:val="0062123A"/>
    <w:rsid w:val="00635EF0"/>
    <w:rsid w:val="00646E75"/>
    <w:rsid w:val="00663587"/>
    <w:rsid w:val="00731C97"/>
    <w:rsid w:val="00776643"/>
    <w:rsid w:val="00797579"/>
    <w:rsid w:val="00821CD0"/>
    <w:rsid w:val="00882E29"/>
    <w:rsid w:val="008F2326"/>
    <w:rsid w:val="008F290E"/>
    <w:rsid w:val="00937966"/>
    <w:rsid w:val="00964B9F"/>
    <w:rsid w:val="00973CC7"/>
    <w:rsid w:val="00A751B0"/>
    <w:rsid w:val="00AD058A"/>
    <w:rsid w:val="00AF4EA4"/>
    <w:rsid w:val="00B0669D"/>
    <w:rsid w:val="00B8591A"/>
    <w:rsid w:val="00B90CEF"/>
    <w:rsid w:val="00C51CF5"/>
    <w:rsid w:val="00C93D20"/>
    <w:rsid w:val="00CA1F0E"/>
    <w:rsid w:val="00CA407F"/>
    <w:rsid w:val="00D00A30"/>
    <w:rsid w:val="00D14E19"/>
    <w:rsid w:val="00D22A2D"/>
    <w:rsid w:val="00D53D03"/>
    <w:rsid w:val="00D8438A"/>
    <w:rsid w:val="00DD35FA"/>
    <w:rsid w:val="00E55D74"/>
    <w:rsid w:val="00E973C5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EBAF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CA1F0E"/>
    <w:pPr>
      <w:spacing w:after="200" w:line="276" w:lineRule="auto"/>
      <w:ind w:righ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6643"/>
    <w:pPr>
      <w:keepNext/>
      <w:keepLines/>
      <w:outlineLvl w:val="0"/>
    </w:pPr>
    <w:rPr>
      <w:rFonts w:asciiTheme="majorHAnsi" w:eastAsiaTheme="majorEastAsia" w:hAnsiTheme="majorHAnsi" w:cstheme="majorBidi"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086"/>
    <w:pPr>
      <w:keepNext/>
      <w:keepLines/>
      <w:pBdr>
        <w:bottom w:val="single" w:sz="8" w:space="1" w:color="99CB38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086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47DE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7DE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00EA5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DE"/>
    <w:pPr>
      <w:spacing w:after="360"/>
      <w:jc w:val="center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5D47D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776643"/>
    <w:rPr>
      <w:rFonts w:asciiTheme="majorHAnsi" w:eastAsiaTheme="majorEastAsia" w:hAnsiTheme="majorHAnsi" w:cstheme="majorBidi"/>
      <w:caps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styleId="ListBullet">
    <w:name w:val="List Bullet"/>
    <w:basedOn w:val="Normal"/>
    <w:uiPriority w:val="5"/>
    <w:rsid w:val="00CA1F0E"/>
    <w:pPr>
      <w:numPr>
        <w:numId w:val="2"/>
      </w:numPr>
      <w:spacing w:after="120"/>
      <w:ind w:left="720" w:right="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CA1F0E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200EA5"/>
    <w:pPr>
      <w:spacing w:after="0"/>
    </w:pPr>
    <w:rPr>
      <w:color w:val="FFFFFF" w:themeColor="background1"/>
    </w:rPr>
  </w:style>
  <w:style w:type="paragraph" w:customStyle="1" w:styleId="ContactDetails">
    <w:name w:val="Contact Details"/>
    <w:basedOn w:val="Normal"/>
    <w:qFormat/>
    <w:rsid w:val="00CA1F0E"/>
    <w:pPr>
      <w:spacing w:after="0"/>
    </w:pPr>
  </w:style>
  <w:style w:type="paragraph" w:styleId="NoSpacing">
    <w:name w:val="No Spacing"/>
    <w:uiPriority w:val="1"/>
    <w:qFormat/>
    <w:rsid w:val="00CA1F0E"/>
    <w:pPr>
      <w:ind w:righ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soja719\AppData\Roaming\Microsoft\Templates\Cub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B5D297A38C45EDB73BE6A7C9D7D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63DA1-710E-41BD-B239-7D1E8DE6A1BF}"/>
      </w:docPartPr>
      <w:docPartBody>
        <w:p w:rsidR="00000000" w:rsidRDefault="007B6803">
          <w:pPr>
            <w:pStyle w:val="24B5D297A38C45EDB73BE6A7C9D7DF06"/>
          </w:pPr>
          <w:r w:rsidRPr="000629D5">
            <w:t>Enclosure</w:t>
          </w:r>
        </w:p>
      </w:docPartBody>
    </w:docPart>
    <w:docPart>
      <w:docPartPr>
        <w:name w:val="841F409A57564CC29A8CFF436DCE4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BABE8-CB7C-4150-AF93-2E42A0EDFAD2}"/>
      </w:docPartPr>
      <w:docPartBody>
        <w:p w:rsidR="00000000" w:rsidRDefault="007B6803">
          <w:pPr>
            <w:pStyle w:val="841F409A57564CC29A8CFF436DCE49D1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678F581D051543A6B0B4ACF0468EE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C9EAC-C083-4F63-829D-4935BA1C2545}"/>
      </w:docPartPr>
      <w:docPartBody>
        <w:p w:rsidR="00000000" w:rsidRDefault="007B6803">
          <w:pPr>
            <w:pStyle w:val="678F581D051543A6B0B4ACF0468EE5DD"/>
          </w:pPr>
          <w:r w:rsidRPr="004D3011">
            <w:t>PHONE:</w:t>
          </w:r>
        </w:p>
      </w:docPartBody>
    </w:docPart>
    <w:docPart>
      <w:docPartPr>
        <w:name w:val="1FB94DA79C5645D1BC25A2C9B2778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5A08B-44E8-42E3-B90D-C0BAE5A2C1C4}"/>
      </w:docPartPr>
      <w:docPartBody>
        <w:p w:rsidR="00000000" w:rsidRDefault="007B6803">
          <w:pPr>
            <w:pStyle w:val="1FB94DA79C5645D1BC25A2C9B27788BA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03"/>
    <w:rsid w:val="007B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20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54F215C1304DF2ACDCEEF3553C8F0B">
    <w:name w:val="E054F215C1304DF2ACDCEEF3553C8F0B"/>
  </w:style>
  <w:style w:type="paragraph" w:customStyle="1" w:styleId="BF35245CD6394A25AECEA5FBC2BEDE83">
    <w:name w:val="BF35245CD6394A25AECEA5FBC2BEDE83"/>
  </w:style>
  <w:style w:type="paragraph" w:customStyle="1" w:styleId="3210E3F860164CD19D07660F62E82A8D">
    <w:name w:val="3210E3F860164CD19D07660F62E82A8D"/>
  </w:style>
  <w:style w:type="paragraph" w:customStyle="1" w:styleId="74E57EB3624A47CDAE6CA13A83C82D0C">
    <w:name w:val="74E57EB3624A47CDAE6CA13A83C82D0C"/>
  </w:style>
  <w:style w:type="paragraph" w:customStyle="1" w:styleId="756EBCFBB044407CB48FC0C756878B15">
    <w:name w:val="756EBCFBB044407CB48FC0C756878B15"/>
  </w:style>
  <w:style w:type="paragraph" w:customStyle="1" w:styleId="95630210133A42B6AE2467D96FB627B8">
    <w:name w:val="95630210133A42B6AE2467D96FB627B8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D26EDB3424324B88BC9F0E39506377CA">
    <w:name w:val="D26EDB3424324B88BC9F0E39506377CA"/>
  </w:style>
  <w:style w:type="paragraph" w:customStyle="1" w:styleId="EA68BA4DD42146CFB4A29CA66ED6E671">
    <w:name w:val="EA68BA4DD42146CFB4A29CA66ED6E671"/>
  </w:style>
  <w:style w:type="paragraph" w:customStyle="1" w:styleId="24B5D297A38C45EDB73BE6A7C9D7DF06">
    <w:name w:val="24B5D297A38C45EDB73BE6A7C9D7DF06"/>
  </w:style>
  <w:style w:type="paragraph" w:customStyle="1" w:styleId="89FB1D59CD924CCE9FFE14D448DEB6AA">
    <w:name w:val="89FB1D59CD924CCE9FFE14D448DEB6AA"/>
  </w:style>
  <w:style w:type="paragraph" w:customStyle="1" w:styleId="0F222F898DF9470A8998070C837EF1C9">
    <w:name w:val="0F222F898DF9470A8998070C837EF1C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6"/>
      <w:szCs w:val="26"/>
      <w:lang w:val="en-US" w:eastAsia="ja-JP"/>
    </w:rPr>
  </w:style>
  <w:style w:type="paragraph" w:customStyle="1" w:styleId="841F409A57564CC29A8CFF436DCE49D1">
    <w:name w:val="841F409A57564CC29A8CFF436DCE49D1"/>
  </w:style>
  <w:style w:type="paragraph" w:customStyle="1" w:styleId="678F581D051543A6B0B4ACF0468EE5DD">
    <w:name w:val="678F581D051543A6B0B4ACF0468EE5DD"/>
  </w:style>
  <w:style w:type="paragraph" w:customStyle="1" w:styleId="81FA1ED091CE4B67BA844EABA6A0C647">
    <w:name w:val="81FA1ED091CE4B67BA844EABA6A0C647"/>
  </w:style>
  <w:style w:type="paragraph" w:customStyle="1" w:styleId="7D17C75A48F9488AA7AC330BD4247C7C">
    <w:name w:val="7D17C75A48F9488AA7AC330BD4247C7C"/>
  </w:style>
  <w:style w:type="paragraph" w:customStyle="1" w:styleId="5BFB73C793894D1591041AFED332F091">
    <w:name w:val="5BFB73C793894D1591041AFED332F091"/>
  </w:style>
  <w:style w:type="paragraph" w:customStyle="1" w:styleId="1FB94DA79C5645D1BC25A2C9B27788BA">
    <w:name w:val="1FB94DA79C5645D1BC25A2C9B27788BA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A110AF5C85B340B2BB346F3DFA0004E8">
    <w:name w:val="A110AF5C85B340B2BB346F3DFA0004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CAF58DC-749D-470C-AA7C-73FDAC6E84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4AF48F-AC58-488A-BCEB-1C250505F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368B9-6776-49FF-80BA-89047238FD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cover letter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2024-08-12T10:43:00Z</dcterms:created>
  <dcterms:modified xsi:type="dcterms:W3CDTF">2024-08-12T11:30:00Z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